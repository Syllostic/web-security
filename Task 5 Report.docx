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9959C" w14:textId="77777777" w:rsidR="00D077E9" w:rsidRDefault="00D077E9" w:rsidP="00D70D02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6BE8B45" wp14:editId="26F1A0C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8DA201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BD572A" w14:textId="77777777" w:rsidR="00D077E9" w:rsidRDefault="00D077E9" w:rsidP="00D077E9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EB18314" wp14:editId="1AFE641E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EFCED" w14:textId="2F1AA9F9" w:rsidR="00D077E9" w:rsidRPr="00D86945" w:rsidRDefault="00332F5F" w:rsidP="00D077E9">
                                  <w:pPr>
                                    <w:pStyle w:val="Title"/>
                                  </w:pPr>
                                  <w:r>
                                    <w:t xml:space="preserve">COMP804: </w:t>
                                  </w:r>
                                  <w:r w:rsidR="001C5D79">
                                    <w:t>Web Security</w:t>
                                  </w:r>
                                </w:p>
                                <w:p w14:paraId="3CC9F002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EB18314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" filled="f" stroked="f" strokeweight=".5pt">
                      <v:textbox>
                        <w:txbxContent>
                          <w:p w14:paraId="41CEFCED" w14:textId="2F1AA9F9" w:rsidR="00D077E9" w:rsidRPr="00D86945" w:rsidRDefault="00332F5F" w:rsidP="00D077E9">
                            <w:pPr>
                              <w:pStyle w:val="Title"/>
                            </w:pPr>
                            <w:r>
                              <w:t xml:space="preserve">COMP804: </w:t>
                            </w:r>
                            <w:r w:rsidR="001C5D79">
                              <w:t>Web Security</w:t>
                            </w:r>
                          </w:p>
                          <w:p w14:paraId="3CC9F002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C5C9C4" w14:textId="77777777" w:rsidR="00D077E9" w:rsidRDefault="00D077E9" w:rsidP="00D077E9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C53A22D" wp14:editId="1F81529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70E53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DkmcPA+wAA&#10;AOEBAAATAAAAAAAAAAAAAAAAAAAAAABbQ29udGVudF9UeXBlc10ueG1sUEsBAi0AFAAGAAgAAAAh&#10;ACOyauHXAAAAlAEAAAsAAAAAAAAAAAAAAAAALAEAAF9yZWxzLy5yZWxzUEsBAi0AFAAGAAgAAAAh&#10;APOsSS7mAQAAIgQAAA4AAAAAAAAAAAAAAAAALA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C2CEE3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0D3167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670E62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E9E6840160A8941A7481B336AA3968C"/>
              </w:placeholder>
              <w15:appearance w15:val="hidden"/>
            </w:sdtPr>
            <w:sdtEndPr/>
            <w:sdtContent>
              <w:p w14:paraId="52BCB8B6" w14:textId="77777777" w:rsidR="00D077E9" w:rsidRDefault="001C5D79" w:rsidP="00D077E9">
                <w:r>
                  <w:rPr>
                    <w:rStyle w:val="SubtitleChar"/>
                    <w:b w:val="0"/>
                  </w:rPr>
                  <w:t>9 March 2024</w:t>
                </w:r>
              </w:p>
            </w:sdtContent>
          </w:sdt>
          <w:p w14:paraId="2D06F61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F4963AF" wp14:editId="7D8216B3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F791D8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DkmcPA&#10;+wAAAOEBAAATAAAAAAAAAAAAAAAAAAAAAABbQ29udGVudF9UeXBlc10ueG1sUEsBAi0AFAAGAAgA&#10;AAAhACOyauHXAAAAlAEAAAsAAAAAAAAAAAAAAAAALAEAAF9yZWxzLy5yZWxzUEsBAi0AFAAGAAgA&#10;AAAhAIRNfi7nAQAAIgQAAA4AAAAAAAAAAAAAAAAALA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F1B66E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947C5F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182A651" w14:textId="4A736E4D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986B8381F9EACE43826F1BADD45E0DF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1C5D79">
                  <w:t>Sylvanus Conteh</w:t>
                </w:r>
                <w:r w:rsidR="00C20844">
                  <w:t xml:space="preserve"> (8319613)</w:t>
                </w:r>
              </w:sdtContent>
            </w:sdt>
          </w:p>
          <w:p w14:paraId="7C33487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15021C4D" w14:textId="1B2BD280" w:rsidR="00D077E9" w:rsidRDefault="00D077E9" w:rsidP="001A7407">
      <w:pPr>
        <w:spacing w:after="2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2160AC" wp14:editId="7B3744D9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634D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FF667E" wp14:editId="1C0BF12D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A3056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54EDC52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9B1B718083E97B47B70E5D09D2CDE749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7CDB379E" w14:textId="2438B8EA" w:rsidR="00DF027C" w:rsidRDefault="00332F5F" w:rsidP="001A7407">
                <w:pPr>
                  <w:pStyle w:val="Heading2"/>
                </w:pPr>
                <w:r>
                  <w:t>Assessment 3</w:t>
                </w:r>
                <w:r w:rsidR="001C5D79">
                  <w:t xml:space="preserve"> – Task 5</w:t>
                </w:r>
              </w:p>
            </w:sdtContent>
          </w:sdt>
          <w:p w14:paraId="00F1B38B" w14:textId="77777777" w:rsidR="00DF027C" w:rsidRDefault="001C5D79" w:rsidP="00DF027C">
            <w:pPr>
              <w:pStyle w:val="Content"/>
            </w:pPr>
            <w:r>
              <w:t>To complete Task 5 of the assignment, I did the following steps:</w:t>
            </w:r>
          </w:p>
          <w:p w14:paraId="53819ACF" w14:textId="77777777" w:rsidR="001C5D79" w:rsidRDefault="001C5D79" w:rsidP="00DF027C">
            <w:pPr>
              <w:pStyle w:val="Content"/>
            </w:pPr>
          </w:p>
          <w:p w14:paraId="2E1CE3B3" w14:textId="77777777" w:rsidR="001C5D79" w:rsidRDefault="00A770DC" w:rsidP="001C5D79">
            <w:pPr>
              <w:pStyle w:val="Content"/>
              <w:numPr>
                <w:ilvl w:val="0"/>
                <w:numId w:val="1"/>
              </w:numPr>
            </w:pPr>
            <w:r>
              <w:t>Using the GitHub account</w:t>
            </w:r>
            <w:r w:rsidR="00B73BFD">
              <w:t xml:space="preserve"> (Syllostic)</w:t>
            </w:r>
            <w:r>
              <w:t xml:space="preserve"> I had signed up in Week 3 of the course, </w:t>
            </w:r>
            <w:r w:rsidR="001C5D79">
              <w:t>I created a new repository</w:t>
            </w:r>
            <w:r>
              <w:t xml:space="preserve"> and titled it ‘web-security’</w:t>
            </w:r>
            <w:r w:rsidR="001C5D79">
              <w:t>;</w:t>
            </w:r>
          </w:p>
          <w:p w14:paraId="25580992" w14:textId="77777777" w:rsidR="00B73BFD" w:rsidRDefault="00B73BFD" w:rsidP="00B73BFD">
            <w:pPr>
              <w:pStyle w:val="Content"/>
              <w:ind w:left="720"/>
            </w:pPr>
          </w:p>
          <w:p w14:paraId="3D73DAB7" w14:textId="77777777" w:rsidR="001C5D79" w:rsidRDefault="00A770DC" w:rsidP="001C5D79">
            <w:pPr>
              <w:pStyle w:val="Content"/>
              <w:numPr>
                <w:ilvl w:val="0"/>
                <w:numId w:val="1"/>
              </w:numPr>
            </w:pPr>
            <w:r>
              <w:t>I opened</w:t>
            </w:r>
            <w:r w:rsidR="001C5D79">
              <w:t xml:space="preserve"> the terminal of my MacBook Pro</w:t>
            </w:r>
            <w:r>
              <w:t>;</w:t>
            </w:r>
          </w:p>
          <w:p w14:paraId="209A6C8F" w14:textId="77777777" w:rsidR="00B73BFD" w:rsidRDefault="00B73BFD" w:rsidP="00B73BFD">
            <w:pPr>
              <w:pStyle w:val="Content"/>
            </w:pPr>
          </w:p>
          <w:p w14:paraId="5F4367C3" w14:textId="77777777" w:rsidR="00B73BFD" w:rsidRDefault="001C5D79" w:rsidP="001C5D79">
            <w:pPr>
              <w:pStyle w:val="Content"/>
              <w:numPr>
                <w:ilvl w:val="0"/>
                <w:numId w:val="1"/>
              </w:numPr>
            </w:pPr>
            <w:r>
              <w:t>I cloned the</w:t>
            </w:r>
            <w:r w:rsidR="00A770DC">
              <w:t xml:space="preserve"> newl</w:t>
            </w:r>
            <w:r w:rsidR="00B73BFD">
              <w:t>y created</w:t>
            </w:r>
            <w:r>
              <w:t xml:space="preserve"> repository to my local computer</w:t>
            </w:r>
            <w:r w:rsidR="00B73BFD">
              <w:t xml:space="preserve"> using the command:</w:t>
            </w:r>
          </w:p>
          <w:p w14:paraId="37F09E6C" w14:textId="77777777" w:rsidR="00B73BFD" w:rsidRDefault="00B73BFD" w:rsidP="00B73BFD">
            <w:pPr>
              <w:pStyle w:val="Content"/>
              <w:numPr>
                <w:ilvl w:val="0"/>
                <w:numId w:val="2"/>
              </w:numPr>
            </w:pPr>
            <w:r w:rsidRPr="00B73BFD">
              <w:rPr>
                <w:highlight w:val="cyan"/>
              </w:rPr>
              <w:t xml:space="preserve">git clone </w:t>
            </w:r>
            <w:hyperlink r:id="rId9" w:history="1">
              <w:r w:rsidRPr="00350268">
                <w:rPr>
                  <w:rStyle w:val="Hyperlink"/>
                  <w:highlight w:val="cyan"/>
                </w:rPr>
                <w:t>https://github.com/Syllostic/web-security.git</w:t>
              </w:r>
            </w:hyperlink>
          </w:p>
          <w:p w14:paraId="24FA755F" w14:textId="77777777" w:rsidR="00B73BFD" w:rsidRDefault="00B73BFD" w:rsidP="00B73BFD">
            <w:pPr>
              <w:pStyle w:val="Content"/>
              <w:ind w:left="1440"/>
            </w:pPr>
          </w:p>
          <w:p w14:paraId="377572B6" w14:textId="77777777" w:rsidR="001C5D79" w:rsidRDefault="001C5D79" w:rsidP="001C5D79">
            <w:pPr>
              <w:pStyle w:val="Content"/>
              <w:numPr>
                <w:ilvl w:val="0"/>
                <w:numId w:val="1"/>
              </w:numPr>
            </w:pPr>
            <w:r>
              <w:t xml:space="preserve"> </w:t>
            </w:r>
            <w:r w:rsidR="00B73BFD">
              <w:t>I navigated to the cloned repository using the command:</w:t>
            </w:r>
          </w:p>
          <w:p w14:paraId="2FBE889C" w14:textId="77777777" w:rsidR="00B73BFD" w:rsidRDefault="00B73BFD" w:rsidP="00B73BFD">
            <w:pPr>
              <w:pStyle w:val="Content"/>
              <w:numPr>
                <w:ilvl w:val="0"/>
                <w:numId w:val="2"/>
              </w:numPr>
            </w:pPr>
            <w:r w:rsidRPr="00B73BFD">
              <w:rPr>
                <w:highlight w:val="cyan"/>
              </w:rPr>
              <w:t>cd web-security</w:t>
            </w:r>
          </w:p>
          <w:p w14:paraId="3B8B9001" w14:textId="77777777" w:rsidR="00B73BFD" w:rsidRDefault="00B73BFD" w:rsidP="00B73BFD">
            <w:pPr>
              <w:pStyle w:val="Content"/>
              <w:ind w:left="1440"/>
            </w:pPr>
          </w:p>
          <w:p w14:paraId="74204D34" w14:textId="77777777" w:rsidR="00B73BFD" w:rsidRDefault="00B73BFD" w:rsidP="001C5D79">
            <w:pPr>
              <w:pStyle w:val="Content"/>
              <w:numPr>
                <w:ilvl w:val="0"/>
                <w:numId w:val="1"/>
              </w:numPr>
            </w:pPr>
            <w:r>
              <w:t>I manually copied the folder containing Tasks 1 – 4 into the ‘web security’ repository on my local computer;</w:t>
            </w:r>
          </w:p>
          <w:p w14:paraId="163EB1BD" w14:textId="77777777" w:rsidR="00B73BFD" w:rsidRDefault="00B73BFD" w:rsidP="00B73BFD">
            <w:pPr>
              <w:pStyle w:val="Content"/>
              <w:ind w:left="720"/>
            </w:pPr>
          </w:p>
          <w:p w14:paraId="7E355E39" w14:textId="77777777" w:rsidR="004971DB" w:rsidRDefault="004971DB" w:rsidP="004971DB">
            <w:pPr>
              <w:pStyle w:val="Content"/>
              <w:numPr>
                <w:ilvl w:val="0"/>
                <w:numId w:val="1"/>
              </w:numPr>
            </w:pPr>
            <w:r>
              <w:t>To add the files to the repository, I entered this command in the terminal:</w:t>
            </w:r>
          </w:p>
          <w:p w14:paraId="606CA43F" w14:textId="77777777" w:rsidR="004971DB" w:rsidRDefault="004971DB" w:rsidP="004971DB">
            <w:pPr>
              <w:pStyle w:val="Content"/>
              <w:numPr>
                <w:ilvl w:val="0"/>
                <w:numId w:val="2"/>
              </w:numPr>
            </w:pPr>
            <w:r w:rsidRPr="004971DB">
              <w:rPr>
                <w:highlight w:val="cyan"/>
              </w:rPr>
              <w:t>git add .</w:t>
            </w:r>
          </w:p>
          <w:p w14:paraId="42E5E253" w14:textId="77777777" w:rsidR="004971DB" w:rsidRDefault="004971DB" w:rsidP="004971DB">
            <w:pPr>
              <w:pStyle w:val="Content"/>
            </w:pPr>
          </w:p>
          <w:p w14:paraId="0828510A" w14:textId="77777777" w:rsidR="004971DB" w:rsidRDefault="004971DB" w:rsidP="001C5D79">
            <w:pPr>
              <w:pStyle w:val="Content"/>
              <w:numPr>
                <w:ilvl w:val="0"/>
                <w:numId w:val="1"/>
              </w:numPr>
            </w:pPr>
            <w:r>
              <w:t>I commit the changes using this command:</w:t>
            </w:r>
          </w:p>
          <w:p w14:paraId="0DB999AB" w14:textId="77777777" w:rsidR="004971DB" w:rsidRDefault="004971DB" w:rsidP="004971DB">
            <w:pPr>
              <w:pStyle w:val="Content"/>
              <w:numPr>
                <w:ilvl w:val="0"/>
                <w:numId w:val="2"/>
              </w:numPr>
            </w:pPr>
            <w:r w:rsidRPr="004971DB">
              <w:rPr>
                <w:highlight w:val="cyan"/>
              </w:rPr>
              <w:t xml:space="preserve">git </w:t>
            </w:r>
            <w:r>
              <w:rPr>
                <w:highlight w:val="cyan"/>
              </w:rPr>
              <w:t>commit –</w:t>
            </w:r>
            <w:r w:rsidRPr="004971DB">
              <w:rPr>
                <w:highlight w:val="cyan"/>
              </w:rPr>
              <w:t>m “Initial commit”</w:t>
            </w:r>
          </w:p>
          <w:p w14:paraId="2448EEF8" w14:textId="77777777" w:rsidR="004971DB" w:rsidRDefault="004971DB" w:rsidP="004971DB">
            <w:pPr>
              <w:pStyle w:val="Content"/>
            </w:pPr>
          </w:p>
          <w:p w14:paraId="1D045C43" w14:textId="77777777" w:rsidR="00B73BFD" w:rsidRDefault="00B73BFD" w:rsidP="001C5D79">
            <w:pPr>
              <w:pStyle w:val="Content"/>
              <w:numPr>
                <w:ilvl w:val="0"/>
                <w:numId w:val="1"/>
              </w:numPr>
            </w:pPr>
            <w:r>
              <w:t xml:space="preserve"> </w:t>
            </w:r>
            <w:r w:rsidR="004971DB">
              <w:t>I finally pushed the changes to my GitHub account with this command:</w:t>
            </w:r>
          </w:p>
          <w:p w14:paraId="4B544AB5" w14:textId="77777777" w:rsidR="004971DB" w:rsidRDefault="004971DB" w:rsidP="004971DB">
            <w:pPr>
              <w:pStyle w:val="Content"/>
              <w:numPr>
                <w:ilvl w:val="0"/>
                <w:numId w:val="2"/>
              </w:numPr>
            </w:pPr>
            <w:r w:rsidRPr="004971DB">
              <w:rPr>
                <w:highlight w:val="cyan"/>
              </w:rPr>
              <w:t xml:space="preserve">git </w:t>
            </w:r>
            <w:r>
              <w:rPr>
                <w:highlight w:val="cyan"/>
              </w:rPr>
              <w:t>push origin master</w:t>
            </w:r>
          </w:p>
          <w:p w14:paraId="7A9DDDB2" w14:textId="0878AF08" w:rsidR="00DF027C" w:rsidRDefault="00DF027C" w:rsidP="00332F5F">
            <w:pPr>
              <w:pStyle w:val="Content"/>
            </w:pPr>
          </w:p>
        </w:tc>
      </w:tr>
      <w:tr w:rsidR="00DF027C" w14:paraId="40EA1D8C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0D66EEF6" w14:textId="3E39BE02" w:rsidR="001A7407" w:rsidRPr="00DF027C" w:rsidRDefault="00DF027C" w:rsidP="001A7407">
            <w:pPr>
              <w:pStyle w:val="EmphasisText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1301980" wp14:editId="7D4F0848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6AEB75" w14:textId="44663BC2" w:rsidR="00DF027C" w:rsidRDefault="001A7407" w:rsidP="00DF027C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774420">
                                    <w:rPr>
                                      <w:szCs w:val="28"/>
                                    </w:rPr>
                                    <w:t xml:space="preserve">Repository link: </w:t>
                                  </w:r>
                                  <w:hyperlink r:id="rId10" w:history="1">
                                    <w:r w:rsidR="00F97A2D" w:rsidRPr="00350268">
                                      <w:rPr>
                                        <w:rStyle w:val="Hyperlink"/>
                                        <w:szCs w:val="28"/>
                                      </w:rPr>
                                      <w:t>https://github.com/Syllostic/web-security</w:t>
                                    </w:r>
                                  </w:hyperlink>
                                </w:p>
                                <w:p w14:paraId="6308EF36" w14:textId="77777777" w:rsidR="00F97A2D" w:rsidRDefault="00F97A2D" w:rsidP="00DF027C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</w:p>
                                <w:p w14:paraId="210F52C7" w14:textId="77777777" w:rsidR="00F97A2D" w:rsidRDefault="00F97A2D" w:rsidP="00DF027C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</w:p>
                                <w:p w14:paraId="63E752D7" w14:textId="77777777" w:rsidR="00F97A2D" w:rsidRPr="00774420" w:rsidRDefault="00F97A2D" w:rsidP="00DF027C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301980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" filled="f" stroked="f" strokeweight=".5pt">
                      <v:textbox>
                        <w:txbxContent>
                          <w:p w14:paraId="406AEB75" w14:textId="44663BC2" w:rsidR="00DF027C" w:rsidRDefault="001A7407" w:rsidP="00DF027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774420">
                              <w:rPr>
                                <w:szCs w:val="28"/>
                              </w:rPr>
                              <w:t xml:space="preserve">Repository link: </w:t>
                            </w:r>
                            <w:hyperlink r:id="rId11" w:history="1">
                              <w:r w:rsidR="00F97A2D" w:rsidRPr="00350268">
                                <w:rPr>
                                  <w:rStyle w:val="Hyperlink"/>
                                  <w:szCs w:val="28"/>
                                </w:rPr>
                                <w:t>https://github.com/Syllostic/web-security</w:t>
                              </w:r>
                            </w:hyperlink>
                          </w:p>
                          <w:p w14:paraId="6308EF36" w14:textId="77777777" w:rsidR="00F97A2D" w:rsidRDefault="00F97A2D" w:rsidP="00DF027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10F52C7" w14:textId="77777777" w:rsidR="00F97A2D" w:rsidRDefault="00F97A2D" w:rsidP="00DF027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3E752D7" w14:textId="77777777" w:rsidR="00F97A2D" w:rsidRPr="00774420" w:rsidRDefault="00F97A2D" w:rsidP="00DF027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CAC3D76" w14:textId="77777777" w:rsidR="0087605E" w:rsidRPr="00D70D02" w:rsidRDefault="0087605E" w:rsidP="00DF027C"/>
    <w:sectPr w:rsidR="0087605E" w:rsidRPr="00D70D02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5E666" w14:textId="77777777" w:rsidR="00CF665B" w:rsidRDefault="00CF665B">
      <w:r>
        <w:separator/>
      </w:r>
    </w:p>
    <w:p w14:paraId="5584C533" w14:textId="77777777" w:rsidR="00CF665B" w:rsidRDefault="00CF665B"/>
  </w:endnote>
  <w:endnote w:type="continuationSeparator" w:id="0">
    <w:p w14:paraId="220759CA" w14:textId="77777777" w:rsidR="00CF665B" w:rsidRDefault="00CF665B">
      <w:r>
        <w:continuationSeparator/>
      </w:r>
    </w:p>
    <w:p w14:paraId="0F0C52CF" w14:textId="77777777" w:rsidR="00CF665B" w:rsidRDefault="00CF6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06C48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8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6E95C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8F0FD" w14:textId="77777777" w:rsidR="00CF665B" w:rsidRDefault="00CF665B">
      <w:r>
        <w:separator/>
      </w:r>
    </w:p>
    <w:p w14:paraId="08D1C4B3" w14:textId="77777777" w:rsidR="00CF665B" w:rsidRDefault="00CF665B"/>
  </w:footnote>
  <w:footnote w:type="continuationSeparator" w:id="0">
    <w:p w14:paraId="5B25EB49" w14:textId="77777777" w:rsidR="00CF665B" w:rsidRDefault="00CF665B">
      <w:r>
        <w:continuationSeparator/>
      </w:r>
    </w:p>
    <w:p w14:paraId="58C03F16" w14:textId="77777777" w:rsidR="00CF665B" w:rsidRDefault="00CF665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147682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979D0AD" w14:textId="77777777" w:rsidR="00D077E9" w:rsidRDefault="00D077E9">
          <w:pPr>
            <w:pStyle w:val="Header"/>
          </w:pPr>
        </w:p>
      </w:tc>
    </w:tr>
  </w:tbl>
  <w:p w14:paraId="1B73317B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526C5"/>
    <w:multiLevelType w:val="hybridMultilevel"/>
    <w:tmpl w:val="AC6078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3568D1"/>
    <w:multiLevelType w:val="hybridMultilevel"/>
    <w:tmpl w:val="BF4C5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79"/>
    <w:rsid w:val="0002482E"/>
    <w:rsid w:val="00050324"/>
    <w:rsid w:val="000A0150"/>
    <w:rsid w:val="000E63C9"/>
    <w:rsid w:val="00130E9D"/>
    <w:rsid w:val="00150A6D"/>
    <w:rsid w:val="00185B35"/>
    <w:rsid w:val="001A7407"/>
    <w:rsid w:val="001C5D79"/>
    <w:rsid w:val="001F2BC8"/>
    <w:rsid w:val="001F5F6B"/>
    <w:rsid w:val="00243EBC"/>
    <w:rsid w:val="00246A35"/>
    <w:rsid w:val="00284348"/>
    <w:rsid w:val="002F51F5"/>
    <w:rsid w:val="00312137"/>
    <w:rsid w:val="00330359"/>
    <w:rsid w:val="00332F5F"/>
    <w:rsid w:val="0033762F"/>
    <w:rsid w:val="00366C7E"/>
    <w:rsid w:val="00384EA3"/>
    <w:rsid w:val="003A39A1"/>
    <w:rsid w:val="003C2191"/>
    <w:rsid w:val="003D3863"/>
    <w:rsid w:val="004110DE"/>
    <w:rsid w:val="0044085A"/>
    <w:rsid w:val="004971DB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74420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770DC"/>
    <w:rsid w:val="00A8489E"/>
    <w:rsid w:val="00AC29F3"/>
    <w:rsid w:val="00B231E5"/>
    <w:rsid w:val="00B73BFD"/>
    <w:rsid w:val="00C02B87"/>
    <w:rsid w:val="00C20844"/>
    <w:rsid w:val="00C4086D"/>
    <w:rsid w:val="00CA1896"/>
    <w:rsid w:val="00CB5B28"/>
    <w:rsid w:val="00CF5371"/>
    <w:rsid w:val="00CF665B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E44FD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67134"/>
    <w:rsid w:val="00F83527"/>
    <w:rsid w:val="00F97A2D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EA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B73BFD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yllostic/web-security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github.com/Syllostic/web-security.git" TargetMode="External"/><Relationship Id="rId10" Type="http://schemas.openxmlformats.org/officeDocument/2006/relationships/hyperlink" Target="https://github.com/Syllostic/web-secur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2057/TM16392850/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9E6840160A8941A7481B336AA39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CFF38-4DA5-8843-B959-A37948E92810}"/>
      </w:docPartPr>
      <w:docPartBody>
        <w:p w:rsidR="00E50DA7" w:rsidRDefault="00EE53C4">
          <w:pPr>
            <w:pStyle w:val="AE9E6840160A8941A7481B336AA3968C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986B8381F9EACE43826F1BADD45E0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88646-2B3B-6D4F-8B20-57558F541FDA}"/>
      </w:docPartPr>
      <w:docPartBody>
        <w:p w:rsidR="00E50DA7" w:rsidRDefault="00EE53C4">
          <w:pPr>
            <w:pStyle w:val="986B8381F9EACE43826F1BADD45E0DFE"/>
          </w:pPr>
          <w:r>
            <w:t>Your Name</w:t>
          </w:r>
        </w:p>
      </w:docPartBody>
    </w:docPart>
    <w:docPart>
      <w:docPartPr>
        <w:name w:val="9B1B718083E97B47B70E5D09D2CDE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AAB4B-2658-D84D-A7CE-C21D68008F13}"/>
      </w:docPartPr>
      <w:docPartBody>
        <w:p w:rsidR="00E50DA7" w:rsidRDefault="00EE53C4">
          <w:pPr>
            <w:pStyle w:val="9B1B718083E97B47B70E5D09D2CDE749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C4"/>
    <w:rsid w:val="0044143F"/>
    <w:rsid w:val="00E50DA7"/>
    <w:rsid w:val="00E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szCs w:val="22"/>
      <w:lang w:val="en-US" w:eastAsia="en-US"/>
    </w:rPr>
  </w:style>
  <w:style w:type="paragraph" w:customStyle="1" w:styleId="AE9E6840160A8941A7481B336AA3968C">
    <w:name w:val="AE9E6840160A8941A7481B336AA3968C"/>
  </w:style>
  <w:style w:type="paragraph" w:customStyle="1" w:styleId="68D9661C42917241891D05F1520E3DF1">
    <w:name w:val="68D9661C42917241891D05F1520E3DF1"/>
  </w:style>
  <w:style w:type="paragraph" w:customStyle="1" w:styleId="986B8381F9EACE43826F1BADD45E0DFE">
    <w:name w:val="986B8381F9EACE43826F1BADD45E0DFE"/>
  </w:style>
  <w:style w:type="paragraph" w:customStyle="1" w:styleId="9B1B718083E97B47B70E5D09D2CDE749">
    <w:name w:val="9B1B718083E97B47B70E5D09D2CDE749"/>
  </w:style>
  <w:style w:type="paragraph" w:customStyle="1" w:styleId="E54B15CDA828654697CC6897E30A4D62">
    <w:name w:val="E54B15CDA828654697CC6897E30A4D62"/>
  </w:style>
  <w:style w:type="paragraph" w:customStyle="1" w:styleId="674063526568324BBCDEE3A2E75C922A">
    <w:name w:val="674063526568324BBCDEE3A2E75C922A"/>
  </w:style>
  <w:style w:type="paragraph" w:customStyle="1" w:styleId="11689FFBBBAF7A4E890C57421DC9A896">
    <w:name w:val="11689FFBBBAF7A4E890C57421DC9A896"/>
  </w:style>
  <w:style w:type="paragraph" w:customStyle="1" w:styleId="8A06BDCD4F0AF840BBDF2C90754E4D96">
    <w:name w:val="8A06BDCD4F0AF840BBDF2C90754E4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Sylvanus Conteh (8319613)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report.dotx</Template>
  <TotalTime>36</TotalTime>
  <Pages>2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Sylvanus Conteh</dc:creator>
  <cp:keywords/>
  <cp:lastModifiedBy>Sylvanus Conteh</cp:lastModifiedBy>
  <cp:revision>4</cp:revision>
  <cp:lastPrinted>2006-08-01T17:47:00Z</cp:lastPrinted>
  <dcterms:created xsi:type="dcterms:W3CDTF">2024-03-09T10:57:00Z</dcterms:created>
  <dcterms:modified xsi:type="dcterms:W3CDTF">2024-03-09T11:41:00Z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